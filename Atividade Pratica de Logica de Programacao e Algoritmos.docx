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2EF3441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E191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2EF3441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E191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10ABEE2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  <w:r w:rsidR="0051321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13211" w:rsidRPr="00513211">
                              <w:rPr>
                                <w:color w:val="FFFFFF" w:themeColor="background1"/>
                              </w:rPr>
                              <w:t xml:space="preserve">Gabriel Pinto </w:t>
                            </w:r>
                            <w:proofErr w:type="spellStart"/>
                            <w:r w:rsidR="00513211" w:rsidRPr="00513211">
                              <w:rPr>
                                <w:color w:val="FFFFFF" w:themeColor="background1"/>
                              </w:rPr>
                              <w:t>Iório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AB29F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268288F4" w14:textId="610ABEE2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  <w:r w:rsidR="00513211">
                        <w:rPr>
                          <w:color w:val="FFFFFF" w:themeColor="background1"/>
                        </w:rPr>
                        <w:t xml:space="preserve"> </w:t>
                      </w:r>
                      <w:r w:rsidR="00513211" w:rsidRPr="00513211">
                        <w:rPr>
                          <w:color w:val="FFFFFF" w:themeColor="background1"/>
                        </w:rPr>
                        <w:t xml:space="preserve">Gabriel Pinto </w:t>
                      </w:r>
                      <w:proofErr w:type="spellStart"/>
                      <w:r w:rsidR="00513211" w:rsidRPr="00513211">
                        <w:rPr>
                          <w:color w:val="FFFFFF" w:themeColor="background1"/>
                        </w:rPr>
                        <w:t>Iório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567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F37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37C5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6DB4D79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35A1330A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Até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477436AD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745" w:type="dxa"/>
                </w:tcPr>
                <w:p w14:paraId="6237A975" w14:textId="735F5D55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3EB9CDDF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C4590E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4745" w:type="dxa"/>
                </w:tcPr>
                <w:p w14:paraId="6C15F19B" w14:textId="6EA0D783" w:rsidR="009E6C5A" w:rsidRDefault="00C4590E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6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2F0FFFDB" w:rsidR="009E6C5A" w:rsidRDefault="00C4590E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Mai</w:t>
                  </w:r>
                  <w:r w:rsidR="00E7419D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or ou igual a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100</w:t>
                  </w:r>
                </w:p>
              </w:tc>
              <w:tc>
                <w:tcPr>
                  <w:tcW w:w="4745" w:type="dxa"/>
                </w:tcPr>
                <w:p w14:paraId="661337CA" w14:textId="4C235F0C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66F55C4D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05A5C08" w14:textId="44DBF410" w:rsidR="00C2242F" w:rsidRPr="00736765" w:rsidRDefault="0036373F" w:rsidP="006C1D3D">
            <w:pPr>
              <w:ind w:firstLine="0"/>
              <w:jc w:val="center"/>
              <w:rPr>
                <w:color w:val="A9B7C6"/>
              </w:rPr>
            </w:pPr>
            <w:r w:rsidRPr="0036373F">
              <w:rPr>
                <w:noProof/>
                <w:color w:val="A9B7C6"/>
              </w:rPr>
              <w:drawing>
                <wp:inline distT="0" distB="0" distL="0" distR="0" wp14:anchorId="452EDA23" wp14:editId="545C6D2E">
                  <wp:extent cx="6012613" cy="156210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190" cy="156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1A801F9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EXERCICIO 1</w:t>
            </w:r>
          </w:p>
          <w:p w14:paraId="4048F95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n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"Gabriel Pinto Iório / RU: 4179744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 =&gt; IDENTIFICADOR PESSOAL, NOME E RU</w:t>
            </w:r>
          </w:p>
          <w:p w14:paraId="4A92406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"Seja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Bem-vindo a Loja do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n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</w:p>
          <w:p w14:paraId="67BD289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ECB617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FunValor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solicita e valida o valor do produto</w:t>
            </w:r>
          </w:p>
          <w:p w14:paraId="3B6774B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AF6545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70DA99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valor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float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"Entre com o valor do produto: 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.replace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","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"."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entrando com os dados do produto</w:t>
            </w:r>
          </w:p>
          <w:p w14:paraId="522F59C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7D94C87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valor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4FDA6F0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nDigite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um valor maior que zero.\n"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9E1CFE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lastRenderedPageBreak/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36F0EC5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53A88EC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479CD0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nDigite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um valor válido.\n"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FBB0E2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61B107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return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valor</w:t>
            </w:r>
          </w:p>
          <w:p w14:paraId="6753695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Quantidade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solicita e valida a quantidade do produto</w:t>
            </w:r>
          </w:p>
          <w:p w14:paraId="05FD0CB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57DDA7B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D77EC2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float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"Entre com a quantidade do produto: 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entrando com os dados de quantidade do produto</w:t>
            </w:r>
          </w:p>
          <w:p w14:paraId="2CAB516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435E05E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caso o usuario digite um numero menor que zero</w:t>
            </w:r>
          </w:p>
          <w:p w14:paraId="0914441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"\nDigite uma quantidade maior que zero.\n"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984AE1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216DD9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623F45F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caso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nao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 siga a orientação </w:t>
            </w:r>
          </w:p>
          <w:p w14:paraId="306BEE5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nDigite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uma quantidade válida.\n"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37A3891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7CF69D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return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</w:t>
            </w:r>
          </w:p>
          <w:p w14:paraId="0B1C03D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ParagetDesconto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quantidade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: </w:t>
            </w:r>
            <w:r w:rsidRPr="00EC1D60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float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calcula o desconto</w:t>
            </w:r>
          </w:p>
          <w:p w14:paraId="4CCC4BC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5484417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and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5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se o valor da quantidade for maior que 0 e menor que 5, a variavel desconto recebe o valor 0</w:t>
            </w:r>
          </w:p>
          <w:p w14:paraId="70CFB40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desconto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</w:p>
          <w:p w14:paraId="6B3AC69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5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and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outras condições que seguem o mesmo raciocinio </w:t>
            </w:r>
          </w:p>
          <w:p w14:paraId="48E24CE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desconto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</w:t>
            </w:r>
          </w:p>
          <w:p w14:paraId="2CADFC7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and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9BBF97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desconto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6</w:t>
            </w:r>
          </w:p>
          <w:p w14:paraId="2B5E0A9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51C9442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desconto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</w:t>
            </w:r>
          </w:p>
          <w:p w14:paraId="3149862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CAD7B0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raise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Exception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"Não há desconto cadastrado para a quantidade informada."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654F5E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46BB58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return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desconto</w:t>
            </w:r>
          </w:p>
          <w:p w14:paraId="0320D95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Entrada de dados</w:t>
            </w:r>
          </w:p>
          <w:p w14:paraId="1E3F70E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FunValor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2DBC0B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quantidade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Quantidade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37BFE3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Obtenção do desconto</w:t>
            </w:r>
          </w:p>
          <w:p w14:paraId="06D3B15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desconto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ParagetDesconto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quantidade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24713A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Cálculo dos valores SEM e COM desconto</w:t>
            </w:r>
          </w:p>
          <w:p w14:paraId="7BCA88B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lastRenderedPageBreak/>
              <w:t>valor_sem_desconto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valor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quantidade</w:t>
            </w:r>
          </w:p>
          <w:p w14:paraId="23ECEA5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valor_com_desconto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valor_sem_desconto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-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valor_sem_desconto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desconto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/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2E806F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Impressão dos valores</w:t>
            </w:r>
          </w:p>
          <w:p w14:paraId="2A60245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456026E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14C1565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valor sem desconto foi: R$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valor_sem_desconto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.2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39A8D8D8" w14:textId="7D4A48E9" w:rsidR="007A7CB1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"O valor com desconto foi: R$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valor_com_desconto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.2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\t (Desconto: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desconto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%)"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0B9D5F45" w14:textId="7E0D3763" w:rsidR="00736765" w:rsidRPr="00EC1D60" w:rsidRDefault="00EC1D60" w:rsidP="00EC1D60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8B8CBAC" wp14:editId="746A6D2F">
                  <wp:extent cx="6032500" cy="1058545"/>
                  <wp:effectExtent l="0" t="0" r="6350" b="825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54F63" w14:textId="057BDAAA" w:rsidR="00811557" w:rsidRDefault="00D35987" w:rsidP="00D3598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lastRenderedPageBreak/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7B0206EE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</w:t>
            </w:r>
            <w:r w:rsidR="00B75D04">
              <w:rPr>
                <w:b/>
                <w:bCs/>
                <w:color w:val="113162"/>
                <w:sz w:val="24"/>
                <w:szCs w:val="24"/>
              </w:rPr>
              <w:t>pizzaria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55F8C52B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Pizzaria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sabores de pizzas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08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8"/>
              <w:gridCol w:w="1701"/>
              <w:gridCol w:w="1984"/>
              <w:gridCol w:w="4111"/>
            </w:tblGrid>
            <w:tr w:rsidR="009D493C" w14:paraId="04457D27" w14:textId="5BB2000C" w:rsidTr="00E83D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4607972" w14:textId="66C3C8B0" w:rsidR="009D493C" w:rsidRPr="009E6C5A" w:rsidRDefault="009D493C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1701" w:type="dxa"/>
                </w:tcPr>
                <w:p w14:paraId="741FD544" w14:textId="76AB61BB" w:rsidR="009D493C" w:rsidRPr="009E6C5A" w:rsidRDefault="009D493C" w:rsidP="00213AA0">
                  <w:pPr>
                    <w:ind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1984" w:type="dxa"/>
                </w:tcPr>
                <w:p w14:paraId="21BAB2CF" w14:textId="69C5BE12" w:rsidR="009D493C" w:rsidRPr="009E6C5A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Média</w:t>
                  </w:r>
                  <w:r w:rsidR="00E83D64">
                    <w:rPr>
                      <w:sz w:val="24"/>
                      <w:szCs w:val="24"/>
                    </w:rPr>
                    <w:t xml:space="preserve"> - M</w:t>
                  </w:r>
                </w:p>
              </w:tc>
              <w:tc>
                <w:tcPr>
                  <w:tcW w:w="4111" w:type="dxa"/>
                </w:tcPr>
                <w:p w14:paraId="56B8A8BF" w14:textId="6EADA625" w:rsidR="009D493C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Grande</w:t>
                  </w:r>
                  <w:r w:rsidR="00E83D64">
                    <w:rPr>
                      <w:sz w:val="24"/>
                      <w:szCs w:val="24"/>
                    </w:rPr>
                    <w:t xml:space="preserve"> – G </w:t>
                  </w:r>
                  <w:r>
                    <w:rPr>
                      <w:sz w:val="24"/>
                      <w:szCs w:val="24"/>
                    </w:rPr>
                    <w:t>(</w:t>
                  </w:r>
                  <w:r w:rsidR="009C5A8A">
                    <w:rPr>
                      <w:sz w:val="24"/>
                      <w:szCs w:val="24"/>
                    </w:rPr>
                    <w:t>30</w:t>
                  </w:r>
                  <w:r>
                    <w:rPr>
                      <w:sz w:val="24"/>
                      <w:szCs w:val="24"/>
                    </w:rPr>
                    <w:t>% mais cara)</w:t>
                  </w:r>
                </w:p>
              </w:tc>
            </w:tr>
            <w:tr w:rsidR="009D493C" w14:paraId="32B860E6" w14:textId="6D097C3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78DF06EC" w14:textId="1825342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701" w:type="dxa"/>
                </w:tcPr>
                <w:p w14:paraId="1F19900F" w14:textId="48AAE215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Napolitana</w:t>
                  </w:r>
                </w:p>
              </w:tc>
              <w:tc>
                <w:tcPr>
                  <w:tcW w:w="1984" w:type="dxa"/>
                </w:tcPr>
                <w:p w14:paraId="087E3572" w14:textId="3F48B0A0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20,00</w:t>
                  </w:r>
                </w:p>
              </w:tc>
              <w:tc>
                <w:tcPr>
                  <w:tcW w:w="4111" w:type="dxa"/>
                </w:tcPr>
                <w:p w14:paraId="1FEF4145" w14:textId="1FA9904C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26,00</w:t>
                  </w:r>
                </w:p>
              </w:tc>
            </w:tr>
            <w:tr w:rsidR="009D493C" w14:paraId="34A40356" w14:textId="38121E64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66A1C0A" w14:textId="5D9E8F30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701" w:type="dxa"/>
                </w:tcPr>
                <w:p w14:paraId="0FC28639" w14:textId="6D2A9AF9" w:rsidR="009D493C" w:rsidRDefault="00105E5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M</w:t>
                  </w:r>
                  <w:r w:rsidRPr="00105E51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argherita</w:t>
                  </w:r>
                </w:p>
              </w:tc>
              <w:tc>
                <w:tcPr>
                  <w:tcW w:w="1984" w:type="dxa"/>
                </w:tcPr>
                <w:p w14:paraId="2FF684E8" w14:textId="58AA151A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2A24AB29" w14:textId="268C2CCD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R$ 26,00</w:t>
                  </w:r>
                </w:p>
              </w:tc>
            </w:tr>
            <w:tr w:rsidR="009D493C" w14:paraId="47BF5F2C" w14:textId="0AAC626A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20D0CA" w14:textId="0575BE71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701" w:type="dxa"/>
                </w:tcPr>
                <w:p w14:paraId="6CF680FD" w14:textId="365A1828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Calabresa</w:t>
                  </w:r>
                </w:p>
              </w:tc>
              <w:tc>
                <w:tcPr>
                  <w:tcW w:w="1984" w:type="dxa"/>
                </w:tcPr>
                <w:p w14:paraId="6D579A55" w14:textId="69E8CF0C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1248421F" w14:textId="4743EB7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R$ 32,50</w:t>
                  </w:r>
                </w:p>
              </w:tc>
            </w:tr>
            <w:tr w:rsidR="009D493C" w14:paraId="2678A275" w14:textId="11EADCAB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B2FF2B" w14:textId="04717F3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701" w:type="dxa"/>
                </w:tcPr>
                <w:p w14:paraId="54F3C27A" w14:textId="102A797A" w:rsidR="009D493C" w:rsidRDefault="00F66D1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Toscana</w:t>
                  </w:r>
                </w:p>
              </w:tc>
              <w:tc>
                <w:tcPr>
                  <w:tcW w:w="1984" w:type="dxa"/>
                </w:tcPr>
                <w:p w14:paraId="0CD2F261" w14:textId="33F7A0DE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7A2056AC" w14:textId="3780DA71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  <w:tr w:rsidR="009D493C" w14:paraId="5050074B" w14:textId="796F3FC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425A122" w14:textId="4FB19352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701" w:type="dxa"/>
                </w:tcPr>
                <w:p w14:paraId="12A37FAE" w14:textId="77CE3B5F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Port</w:t>
                  </w:r>
                  <w:r w:rsidR="00FA2E9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u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guesa</w:t>
                  </w:r>
                </w:p>
              </w:tc>
              <w:tc>
                <w:tcPr>
                  <w:tcW w:w="1984" w:type="dxa"/>
                </w:tcPr>
                <w:p w14:paraId="2565E006" w14:textId="30D0E23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3BEEBB0A" w14:textId="701A2662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48171C9D" w14:textId="70FB6455" w:rsidR="008A1EE6" w:rsidRDefault="008A1EE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tamanho da pizza</w:t>
            </w:r>
          </w:p>
          <w:p w14:paraId="19A9EEBF" w14:textId="0D0781F1" w:rsidR="008A1EE6" w:rsidRPr="008A1EE6" w:rsidRDefault="002F3575" w:rsidP="008A1EE6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7FA913C8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</w:t>
            </w:r>
            <w:r w:rsidR="008A1EE6">
              <w:rPr>
                <w:b/>
                <w:bCs/>
                <w:color w:val="1F3864" w:themeColor="accent5" w:themeShade="80"/>
                <w:sz w:val="24"/>
                <w:szCs w:val="24"/>
              </w:rPr>
              <w:t>a partir do item 1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2681777F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Se a pessoa digitar um</w:t>
            </w:r>
            <w:r w:rsidR="00CA597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TAMANHO de pizza</w:t>
            </w:r>
            <w:r w:rsidR="00B8433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74A55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e/ou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utilizar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while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else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8A61AE8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break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if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que verifica a opção sair)</w:t>
            </w:r>
          </w:p>
          <w:p w14:paraId="7D8E760A" w14:textId="0E7C4A3A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duas pizzas</w:t>
            </w:r>
          </w:p>
          <w:p w14:paraId="65CD286D" w14:textId="533451DE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ao digitar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código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075AC49F" w:rsidR="00B168C4" w:rsidRDefault="00E1763B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1763B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4035C62D" wp14:editId="48867FB7">
                  <wp:extent cx="5079945" cy="5400675"/>
                  <wp:effectExtent l="0" t="0" r="698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914" cy="5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757F7A21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>Figura</w:t>
            </w:r>
            <w:r w:rsidR="006167AD" w:rsidRPr="00766DBC">
              <w:rPr>
                <w:b/>
                <w:bCs/>
                <w:color w:val="1F3864" w:themeColor="accent5" w:themeShade="80"/>
              </w:rPr>
              <w:t xml:space="preserve">: </w:t>
            </w:r>
            <w:r w:rsidR="00EF0553" w:rsidRPr="00766DBC">
              <w:rPr>
                <w:b/>
                <w:bCs/>
                <w:color w:val="1F3864" w:themeColor="accent5" w:themeShade="80"/>
              </w:rPr>
              <w:t>Exemplo de programa co</w:t>
            </w:r>
            <w:r w:rsidR="00E975AD" w:rsidRPr="00766DBC">
              <w:rPr>
                <w:b/>
                <w:bCs/>
                <w:color w:val="1F3864" w:themeColor="accent5" w:themeShade="80"/>
              </w:rPr>
              <w:t>m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2 pizzas pedidas,</w:t>
            </w:r>
            <w:r w:rsidR="00E975AD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677879" w:rsidRPr="00766DBC">
              <w:rPr>
                <w:b/>
                <w:bCs/>
                <w:color w:val="1F3864" w:themeColor="accent5" w:themeShade="80"/>
              </w:rPr>
              <w:t>um erro no pedido do tamanho e um erro no código da pizza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0DC3527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EXERCICIO 2</w:t>
            </w:r>
          </w:p>
          <w:p w14:paraId="193F7A45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n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"Gabriel Pinto Iório / RU: 4179744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 =&gt; IDENTIFICADOR PESSOAL, NOME E RU</w:t>
            </w:r>
          </w:p>
          <w:p w14:paraId="33427725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"Bem vindo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a pizzaria do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n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</w:p>
          <w:p w14:paraId="17E1844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419BAC3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cardapio_impressao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cardapio</w:t>
            </w:r>
          </w:p>
          <w:p w14:paraId="0C29DA4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21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"Napolitana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26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3CA8712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22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"Margherita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26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250A7D7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23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"Calabresa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25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32.50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1E7C78A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24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"Toscana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39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282D758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25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"Portuguesa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30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39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</w:p>
          <w:p w14:paraId="7301EA1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</w:p>
          <w:p w14:paraId="2B7D995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lastRenderedPageBreak/>
              <w:t>def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funCARDAPIO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cardapio_impressao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: </w:t>
            </w:r>
            <w:r w:rsidRPr="00EC1D60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dict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imprime o cardápio, para que o texto tenha boa formatação</w:t>
            </w:r>
          </w:p>
          <w:p w14:paraId="0C6F9E1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311137F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cabecalho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'Código'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^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'Descrição'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^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'Pizza Média'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^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15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'Pizza Grande'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^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15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para a formatação do cabeçalho do cardapio</w:t>
            </w:r>
          </w:p>
          <w:p w14:paraId="7C9BF2F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05C5B6F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'Cardápio'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-^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len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cabecalho</w:t>
            </w:r>
            <w:proofErr w:type="spellEnd"/>
            <w:proofErr w:type="gramStart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)}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D0900A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cabecalho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D6B58E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A3EFD1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len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cabecalho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2D7F833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0FDAA3F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for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produtos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cardapio_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impressao.items</w:t>
            </w:r>
            <w:proofErr w:type="spellEnd"/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51D1D8C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^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^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'R$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.2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^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15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'R$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.2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^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15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A77440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4C78CD2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len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cabecalho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5163357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6082B4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selecionarTamanho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para seleção do tamanho da pizza</w:t>
            </w:r>
          </w:p>
          <w:p w14:paraId="6271B42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3F187F0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9CE00F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tamanho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"Qual tamanho de pizza que deseja (M/G): 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.strip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.upper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</w:t>
            </w:r>
          </w:p>
          <w:p w14:paraId="5F08D4C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70D6F11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tamanho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not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"M"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"G"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</w:p>
          <w:p w14:paraId="00EAE3C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nTamanho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inválido.\n"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E322C6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continue</w:t>
            </w:r>
          </w:p>
          <w:p w14:paraId="75DD5735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47678CF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6A98556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7111DAB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nDigite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um tamanho válido.\n"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500671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B7F914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return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tamanho</w:t>
            </w:r>
          </w:p>
          <w:p w14:paraId="37F54C4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87C007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selecionarSabor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para seleção do sabor</w:t>
            </w:r>
          </w:p>
          <w:p w14:paraId="282A58F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7BA44BC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8FD07A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codigo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"Entre com o código do sabor desejado: 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4E1ABDF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72F6D76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not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cardapio_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impressao.keys</w:t>
            </w:r>
            <w:proofErr w:type="spellEnd"/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02B2F52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nCódigo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informado não existe.\n"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6744F9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continue</w:t>
            </w:r>
          </w:p>
          <w:p w14:paraId="571ED71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</w:p>
          <w:p w14:paraId="552F29E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"Você pediu uma pizza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cardapio_impressao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][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D688AB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lastRenderedPageBreak/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7E9E86F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2AC8E9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nDigite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um código válido.\n"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0E62C9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294A580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return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</w:p>
          <w:p w14:paraId="241EF77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total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</w:p>
          <w:p w14:paraId="5307F5D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736FAEC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Exibe o cardápio</w:t>
            </w:r>
          </w:p>
          <w:p w14:paraId="1E91929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funCARDAPIO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cardapio_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impressao.copy</w:t>
            </w:r>
            <w:proofErr w:type="spellEnd"/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())</w:t>
            </w:r>
          </w:p>
          <w:p w14:paraId="51B1739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FAD0FD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4D44D78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50E74D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Seleção de tamanho e sabor</w:t>
            </w:r>
          </w:p>
          <w:p w14:paraId="76A571E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tamanho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selecionarTamanho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40EEF2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sabor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selecionarSabor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BF87A9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682BB4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Soma o valor baseado no tamanho</w:t>
            </w:r>
          </w:p>
          <w:p w14:paraId="7057923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tamanho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"M"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A92539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total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+=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cardapio_impressao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sabor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][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</w:p>
          <w:p w14:paraId="0A9E173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tamanho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"G"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DEC308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total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+=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cardapio_impressao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sabor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][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</w:p>
          <w:p w14:paraId="190F803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2B5B21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total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+=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</w:p>
          <w:p w14:paraId="0F7DF17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DA595F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Pergunta se deseja continuar</w:t>
            </w:r>
          </w:p>
          <w:p w14:paraId="0477CC0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nDeseja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pedir mais alguma coisa?"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2DAD62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"1 - Sim"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057479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"0 - Não"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F61BA5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733616E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Valida a opção informada</w:t>
            </w:r>
          </w:p>
          <w:p w14:paraId="7D18CB4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3B3BEB5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4C1370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continuar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int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"Escolha: 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03683AF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</w:p>
          <w:p w14:paraId="50AAFD8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continuar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not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</w:p>
          <w:p w14:paraId="4ACC2DA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nOpção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inválida."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1600602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continue</w:t>
            </w:r>
          </w:p>
          <w:p w14:paraId="27763F2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7E621D8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151393C5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B18AA3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nOpção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inválida."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C47861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EEF95A5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Se a escolha for Zero - Imprime o total e encerra a execução</w:t>
            </w:r>
          </w:p>
          <w:p w14:paraId="184C8F7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continuar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4C28AEB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total a ser pago é: R$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total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.2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726B16D" w14:textId="6EA16C64" w:rsidR="008D2BAC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</w:tc>
      </w:tr>
    </w:tbl>
    <w:p w14:paraId="4535D814" w14:textId="34F2EEFE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8970AC" w14:paraId="46E9B833" w14:textId="77777777" w:rsidTr="00653B5A">
        <w:tc>
          <w:tcPr>
            <w:tcW w:w="9716" w:type="dxa"/>
            <w:shd w:val="clear" w:color="auto" w:fill="FFFFFF" w:themeFill="background1"/>
          </w:tcPr>
          <w:p w14:paraId="0C1619D5" w14:textId="55ED36EB" w:rsidR="008970AC" w:rsidRDefault="008970AC" w:rsidP="008970A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Console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8970AC" w14:paraId="64D17ED3" w14:textId="77777777" w:rsidTr="00653B5A">
        <w:tc>
          <w:tcPr>
            <w:tcW w:w="9716" w:type="dxa"/>
            <w:shd w:val="clear" w:color="auto" w:fill="FFFFFF" w:themeFill="background1"/>
          </w:tcPr>
          <w:p w14:paraId="7DCE0CE4" w14:textId="09C2B8ED" w:rsidR="008970AC" w:rsidRPr="008D2BAC" w:rsidRDefault="00EC1D60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3D0623" wp14:editId="56212ABF">
                  <wp:extent cx="6010275" cy="6153150"/>
                  <wp:effectExtent l="0" t="0" r="952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615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2D41A" w14:textId="77777777" w:rsidR="00E654A7" w:rsidRDefault="00E654A7" w:rsidP="00E654A7"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F482FF4" w14:textId="77777777" w:rsidTr="00636548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36548">
        <w:tc>
          <w:tcPr>
            <w:tcW w:w="9716" w:type="dxa"/>
          </w:tcPr>
          <w:p w14:paraId="16E9010D" w14:textId="10D093A1" w:rsidR="003A6852" w:rsidRPr="004C5CA1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Enunciado: </w:t>
            </w:r>
            <w:r w:rsidR="002B454F" w:rsidRPr="004C5CA1">
              <w:rPr>
                <w:b/>
                <w:bCs/>
                <w:color w:val="113162"/>
              </w:rPr>
              <w:t xml:space="preserve">Imagina-se que você </w:t>
            </w:r>
            <w:r w:rsidR="004664B7" w:rsidRPr="004C5CA1">
              <w:rPr>
                <w:b/>
                <w:bCs/>
                <w:color w:val="113162"/>
              </w:rPr>
              <w:t>e sua equipe foram contratados por um</w:t>
            </w:r>
            <w:r w:rsidR="00821B6A" w:rsidRPr="004C5CA1">
              <w:rPr>
                <w:b/>
                <w:bCs/>
                <w:color w:val="113162"/>
              </w:rPr>
              <w:t xml:space="preserve"> restaurante que serve feijoada para desenvolver a solução de software. Você ficou encarregado d</w:t>
            </w:r>
            <w:r w:rsidR="007C0521" w:rsidRPr="004C5CA1">
              <w:rPr>
                <w:b/>
                <w:bCs/>
                <w:color w:val="113162"/>
              </w:rPr>
              <w:t>a parte de retirar pedido por parte do cliente.</w:t>
            </w:r>
          </w:p>
          <w:p w14:paraId="630BFF93" w14:textId="718E3282" w:rsidR="005D7B8B" w:rsidRPr="004C5CA1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O valor que a empresa cobra por </w:t>
            </w:r>
            <w:r w:rsidR="007C0521" w:rsidRPr="004C5CA1">
              <w:rPr>
                <w:b/>
                <w:bCs/>
                <w:color w:val="113162"/>
              </w:rPr>
              <w:t>feijoada</w:t>
            </w:r>
            <w:r w:rsidRPr="004C5CA1">
              <w:rPr>
                <w:b/>
                <w:bCs/>
                <w:color w:val="113162"/>
              </w:rPr>
              <w:t xml:space="preserve"> é dado pela seguinte equação:</w:t>
            </w:r>
          </w:p>
          <w:p w14:paraId="2D018F9B" w14:textId="0725EF08" w:rsidR="005C348E" w:rsidRPr="00530521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total=(volume*opção)+adional(is)</m:t>
                </m:r>
              </m:oMath>
            </m:oMathPara>
          </w:p>
          <w:p w14:paraId="01F4AFD8" w14:textId="2DD1B669" w:rsidR="00596FE5" w:rsidRPr="004C5CA1" w:rsidRDefault="005D7B8B" w:rsidP="000060E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Em que </w:t>
            </w:r>
            <w:r w:rsidR="00596FE5" w:rsidRPr="004C5CA1">
              <w:rPr>
                <w:b/>
                <w:bCs/>
                <w:color w:val="113162"/>
              </w:rPr>
              <w:t xml:space="preserve">cada uma das variáveis que compõe o preço total é </w:t>
            </w:r>
            <w:r w:rsidR="004F696F" w:rsidRPr="004C5CA1">
              <w:rPr>
                <w:b/>
                <w:bCs/>
                <w:color w:val="113162"/>
              </w:rPr>
              <w:t>quantizada</w:t>
            </w:r>
            <w:r w:rsidR="00596FE5" w:rsidRPr="004C5CA1">
              <w:rPr>
                <w:b/>
                <w:bCs/>
                <w:color w:val="113162"/>
              </w:rPr>
              <w:t xml:space="preserve"> da seguinte maneira: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4"/>
              <w:gridCol w:w="5256"/>
            </w:tblGrid>
            <w:tr w:rsidR="00D3788E" w:rsidRPr="00F11E78" w14:paraId="0FC3C5F3" w14:textId="1E89613F" w:rsidTr="00326BD4">
              <w:tc>
                <w:tcPr>
                  <w:tcW w:w="4234" w:type="dxa"/>
                </w:tcPr>
                <w:p w14:paraId="3C4E9C88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4D10D315" w14:textId="2D816AD0" w:rsidR="00D3788E" w:rsidRPr="00F11E78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</w:pP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Quadro 1: Volume versus Valor</w:t>
                  </w:r>
                </w:p>
                <w:tbl>
                  <w:tblPr>
                    <w:tblStyle w:val="TabeladeGrade4-nfase4"/>
                    <w:tblW w:w="400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9"/>
                    <w:gridCol w:w="1559"/>
                  </w:tblGrid>
                  <w:tr w:rsidR="00D3788E" w:rsidRPr="00F11E78" w14:paraId="022E1DBD" w14:textId="77777777" w:rsidTr="00D3788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197EAA24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volume (ml)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B51F4EE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valor (R$)</w:t>
                        </w:r>
                      </w:p>
                    </w:tc>
                  </w:tr>
                  <w:tr w:rsidR="00D3788E" w:rsidRPr="00F11E78" w14:paraId="72FF1784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E3795E1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 &lt; 300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57DB7BF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  <w:tr w:rsidR="00D3788E" w:rsidRPr="00F11E78" w14:paraId="35BA93E4" w14:textId="77777777" w:rsidTr="00D3788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F3609FB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proofErr w:type="gramStart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300  &lt;</w:t>
                        </w:r>
                        <w:proofErr w:type="gramEnd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= volume &lt;=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29B2BC" w14:textId="558E64A2" w:rsidR="00D3788E" w:rsidRPr="00F11E78" w:rsidRDefault="00D3788E" w:rsidP="00B07E3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volume * 0.08</w:t>
                        </w:r>
                      </w:p>
                    </w:tc>
                  </w:tr>
                  <w:tr w:rsidR="00D3788E" w:rsidRPr="00F11E78" w14:paraId="31E4E7D8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51C85124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 &gt;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DDBE94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</w:tbl>
                <w:p w14:paraId="46C507A9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5256" w:type="dxa"/>
                </w:tcPr>
                <w:p w14:paraId="0F9F2F63" w14:textId="77777777" w:rsidR="00D3788E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  <w:p w14:paraId="36F7C2D6" w14:textId="6A63BEE4" w:rsidR="00D3788E" w:rsidRPr="00530521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2: Opção versus multiplicador</w:t>
                  </w:r>
                </w:p>
                <w:tbl>
                  <w:tblPr>
                    <w:tblStyle w:val="TabeladeGrade4-nfase6"/>
                    <w:tblW w:w="4971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71"/>
                    <w:gridCol w:w="1700"/>
                  </w:tblGrid>
                  <w:tr w:rsidR="00D3788E" w:rsidRPr="00F11E78" w14:paraId="46F632CF" w14:textId="77777777" w:rsidTr="00E6669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59FA59F7" w14:textId="77777777" w:rsidR="00D3788E" w:rsidRPr="00F11E78" w:rsidRDefault="00D3788E" w:rsidP="00D3788E">
                        <w:pPr>
                          <w:ind w:firstLine="0"/>
                          <w:jc w:val="left"/>
                        </w:pPr>
                        <w:r w:rsidRPr="00F11E78">
                          <w:t>peso(kg)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745A4AD8" w14:textId="77777777" w:rsidR="00D3788E" w:rsidRPr="00F11E78" w:rsidRDefault="00D3788E" w:rsidP="00D3788E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multiplicador</w:t>
                        </w:r>
                      </w:p>
                    </w:tc>
                  </w:tr>
                  <w:tr w:rsidR="00D3788E" w:rsidRPr="00F11E78" w14:paraId="73ADBD60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E08103B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 xml:space="preserve">b - Básica 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(Feijão + paiol + costelinha) 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466389E4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1.00</w:t>
                        </w:r>
                      </w:p>
                    </w:tc>
                  </w:tr>
                  <w:tr w:rsidR="00D3788E" w:rsidRPr="00F11E78" w14:paraId="7D332280" w14:textId="77777777" w:rsidTr="00E6669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B470C00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p - Premium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de porco)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1FA44D38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1.25</w:t>
                        </w:r>
                      </w:p>
                    </w:tc>
                  </w:tr>
                  <w:tr w:rsidR="00D3788E" w:rsidRPr="00F11E78" w14:paraId="6CC64F4B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2DBF7B71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s - Suprema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do porco + charque + calabresa + bacon)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25EF6A1B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1.50</w:t>
                        </w:r>
                      </w:p>
                    </w:tc>
                  </w:tr>
                </w:tbl>
                <w:p w14:paraId="17647D63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3788E" w:rsidRPr="00F11E78" w14:paraId="7D683339" w14:textId="7B9E7E46" w:rsidTr="00326BD4">
              <w:tc>
                <w:tcPr>
                  <w:tcW w:w="9490" w:type="dxa"/>
                  <w:gridSpan w:val="2"/>
                </w:tcPr>
                <w:p w14:paraId="698E7858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  <w:p w14:paraId="19ABB3CB" w14:textId="77777777" w:rsidR="00D3788E" w:rsidRPr="00530521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3: Acompanhamento versus Valor</w:t>
                  </w:r>
                </w:p>
                <w:tbl>
                  <w:tblPr>
                    <w:tblStyle w:val="TabeladeGrade4-nfase2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430"/>
                    <w:gridCol w:w="1417"/>
                  </w:tblGrid>
                  <w:tr w:rsidR="00D3788E" w:rsidRPr="00F11E78" w14:paraId="16194D63" w14:textId="77777777" w:rsidTr="0057187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B1D34D5" w14:textId="77777777" w:rsidR="00D3788E" w:rsidRPr="00F11E78" w:rsidRDefault="00D3788E" w:rsidP="00585B70">
                        <w:pPr>
                          <w:ind w:firstLine="0"/>
                          <w:jc w:val="left"/>
                        </w:pPr>
                        <w:r w:rsidRPr="00F11E78">
                          <w:t>rota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80B129" w14:textId="77777777" w:rsidR="00D3788E" w:rsidRPr="00F11E78" w:rsidRDefault="00D3788E" w:rsidP="00585B7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Valor (R$)</w:t>
                        </w:r>
                      </w:p>
                    </w:tc>
                  </w:tr>
                  <w:tr w:rsidR="00D3788E" w:rsidRPr="00F11E78" w14:paraId="0C597ABD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3BA7A1F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0- Não desejo mais acompanhamentos (encerrar pedido)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EBE91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0,00</w:t>
                        </w:r>
                      </w:p>
                    </w:tc>
                  </w:tr>
                  <w:tr w:rsidR="00D3788E" w:rsidRPr="00F11E78" w14:paraId="1E48B101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5FC6494C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1- 200g de arroz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F6E1FE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5,00</w:t>
                        </w:r>
                      </w:p>
                    </w:tc>
                  </w:tr>
                  <w:tr w:rsidR="00D3788E" w:rsidRPr="00F11E78" w14:paraId="7C6781EE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5BB4422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2- 150g de farofa especial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31C536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6,00</w:t>
                        </w:r>
                      </w:p>
                    </w:tc>
                  </w:tr>
                  <w:tr w:rsidR="00D3788E" w:rsidRPr="00F11E78" w14:paraId="0D79DE57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29F07515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3- 100g de couve cozida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C8769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7,00</w:t>
                        </w:r>
                      </w:p>
                    </w:tc>
                  </w:tr>
                  <w:tr w:rsidR="00D3788E" w:rsidRPr="00F11E78" w14:paraId="17C66BF6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17536987" w14:textId="77777777" w:rsidR="00D3788E" w:rsidRPr="004C5CA1" w:rsidRDefault="00D3788E" w:rsidP="000060E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4- 1 laranja descascada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04232D" w14:textId="77777777" w:rsidR="00D3788E" w:rsidRPr="004C5CA1" w:rsidRDefault="00D3788E" w:rsidP="000060E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3,00</w:t>
                        </w:r>
                      </w:p>
                    </w:tc>
                  </w:tr>
                </w:tbl>
                <w:p w14:paraId="0A5F304E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</w:tr>
          </w:tbl>
          <w:p w14:paraId="149A7F12" w14:textId="169C36F2" w:rsidR="006402B3" w:rsidRPr="00F11E78" w:rsidRDefault="006402B3" w:rsidP="00596FE5">
            <w:pPr>
              <w:ind w:firstLine="0"/>
              <w:rPr>
                <w:b/>
                <w:bCs/>
                <w:color w:val="1F3864" w:themeColor="accent5" w:themeShade="80"/>
              </w:rPr>
            </w:pPr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390C7A6C" w:rsidR="004718EF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o volume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(em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ml</w:t>
            </w:r>
            <w:proofErr w:type="gramStart"/>
            <w:r w:rsidR="004718EF" w:rsidRPr="00C75A05">
              <w:rPr>
                <w:b/>
                <w:bCs/>
                <w:color w:val="1F3864" w:themeColor="accent5" w:themeShade="80"/>
              </w:rPr>
              <w:t>)</w:t>
            </w:r>
            <w:r w:rsidR="00B07E30" w:rsidRPr="00C75A05">
              <w:rPr>
                <w:b/>
                <w:bCs/>
                <w:color w:val="1F3864" w:themeColor="accent5" w:themeShade="80"/>
              </w:rPr>
              <w:t>.S</w:t>
            </w:r>
            <w:r w:rsidR="0002665B" w:rsidRPr="00C75A05">
              <w:rPr>
                <w:b/>
                <w:bCs/>
                <w:color w:val="1F3864" w:themeColor="accent5" w:themeShade="80"/>
              </w:rPr>
              <w:t>e</w:t>
            </w:r>
            <w:proofErr w:type="gramEnd"/>
            <w:r w:rsidR="0002665B" w:rsidRPr="00C75A05">
              <w:rPr>
                <w:b/>
                <w:bCs/>
                <w:color w:val="1F3864" w:themeColor="accent5" w:themeShade="80"/>
              </w:rPr>
              <w:t xml:space="preserve"> digitar um valor não numérico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e/ou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volume for menor/maior que 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>limite aceito repetir a pergunta</w:t>
            </w:r>
            <w:r w:rsidR="007932DA"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438A3F23" w14:textId="4768EB29" w:rsidR="004718EF" w:rsidRPr="00C75A05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a opção da feijoada</w:t>
            </w:r>
            <w:r w:rsidRPr="00C75A05">
              <w:rPr>
                <w:b/>
                <w:bCs/>
                <w:color w:val="1F3864" w:themeColor="accent5" w:themeShade="80"/>
              </w:rPr>
              <w:t xml:space="preserve">. Se digitar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uma opção não válida deve repetir a pergunta</w:t>
            </w:r>
          </w:p>
          <w:p w14:paraId="6770C6AD" w14:textId="7D787B2E" w:rsidR="007932DA" w:rsidRPr="00C75A05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o acompanhamento</w:t>
            </w:r>
            <w:r w:rsidRPr="00C75A05">
              <w:rPr>
                <w:b/>
                <w:bCs/>
                <w:color w:val="1F3864" w:themeColor="accent5" w:themeShade="80"/>
              </w:rPr>
              <w:t>.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Deve-se perguntar se o usuário quer mais um acompanhamento até digitar a opção 0</w:t>
            </w:r>
          </w:p>
          <w:p w14:paraId="6F929757" w14:textId="0A31150D" w:rsidR="006402B3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Encerre </w:t>
            </w:r>
            <w:r w:rsidR="00B22189" w:rsidRPr="00C75A05">
              <w:rPr>
                <w:b/>
                <w:bCs/>
                <w:color w:val="1F3864" w:themeColor="accent5" w:themeShade="80"/>
              </w:rPr>
              <w:t>o total a ser pago com base na equação desse enunciado</w:t>
            </w:r>
            <w:r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5A34184B" w14:textId="58C1C428" w:rsidR="009C22CA" w:rsidRPr="00C75A05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codificar uma função </w:t>
            </w:r>
            <w:proofErr w:type="spellStart"/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volumeFeijoada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(EXIGÊNCIA </w:t>
            </w:r>
            <w:r w:rsidR="00DD36C2" w:rsidRPr="00C75A05">
              <w:rPr>
                <w:b/>
                <w:bCs/>
                <w:color w:val="1F3864" w:themeColor="accent5" w:themeShade="80"/>
                <w:highlight w:val="yellow"/>
              </w:rPr>
              <w:t>1</w:t>
            </w:r>
            <w:r w:rsidR="00100429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1B94E1D2" w14:textId="68A7FC23" w:rsidR="009C22CA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perguntar d</w:t>
            </w:r>
            <w:r w:rsidR="008F008F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entro da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o volume da porção 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(em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ml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73A47EAC" w14:textId="5788B546" w:rsidR="001D09E6" w:rsidRPr="00C75A05" w:rsidRDefault="001D09E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um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ou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ou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para verificar se o usuário não digitou um volume fora da faixa com que o restaurante trabalha;</w:t>
            </w:r>
          </w:p>
          <w:p w14:paraId="7EF5126C" w14:textId="67BBE38E" w:rsidR="008F008F" w:rsidRPr="00C75A05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try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except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para o caso </w:t>
            </w:r>
            <w:proofErr w:type="gram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do</w:t>
            </w:r>
            <w:proofErr w:type="gram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usuário digitar um valor não numérico;</w:t>
            </w:r>
          </w:p>
          <w:p w14:paraId="20BB8D11" w14:textId="65FB4806" w:rsidR="00DD36C2" w:rsidRPr="00C75A05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5FE42E38" w:rsidR="002C2457" w:rsidRPr="00C75A05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codificar uma função </w:t>
            </w:r>
            <w:proofErr w:type="spellStart"/>
            <w:r w:rsidR="0057187E" w:rsidRPr="00C75A05">
              <w:rPr>
                <w:b/>
                <w:bCs/>
                <w:color w:val="1F3864" w:themeColor="accent5" w:themeShade="80"/>
                <w:highlight w:val="cyan"/>
              </w:rPr>
              <w:t>opcaoFeijoada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(EXIGÊNCIA 2</w:t>
            </w:r>
            <w:r w:rsidR="00100429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6628EF7D" w14:textId="7FFEBE2F" w:rsidR="002C2457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perguntar dentro da função </w:t>
            </w:r>
            <w:r w:rsidR="001D09E6" w:rsidRPr="00C75A05">
              <w:rPr>
                <w:b/>
                <w:bCs/>
                <w:color w:val="1F3864" w:themeColor="accent5" w:themeShade="80"/>
                <w:highlight w:val="cyan"/>
              </w:rPr>
              <w:t>a opção desejada;</w:t>
            </w:r>
          </w:p>
          <w:p w14:paraId="1828D10A" w14:textId="14B73348" w:rsidR="002C2457" w:rsidRPr="00C75A05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if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elif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else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para verificar </w:t>
            </w:r>
            <w:r w:rsidR="00A9477C" w:rsidRPr="00C75A05">
              <w:rPr>
                <w:b/>
                <w:bCs/>
                <w:color w:val="1F3864" w:themeColor="accent5" w:themeShade="80"/>
                <w:highlight w:val="cyan"/>
              </w:rPr>
              <w:t>as opções possíveis ou não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;</w:t>
            </w:r>
          </w:p>
          <w:p w14:paraId="01E64E0C" w14:textId="6A817837" w:rsidR="00B71673" w:rsidRPr="00C75A05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 w:rsidRPr="00C75A05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2688ED1F" w:rsidR="00E9632D" w:rsidRPr="00C75A05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codificar uma função </w:t>
            </w:r>
            <w:proofErr w:type="spellStart"/>
            <w:r w:rsidR="00881E23" w:rsidRPr="00C75A05">
              <w:rPr>
                <w:b/>
                <w:bCs/>
                <w:color w:val="1F3864" w:themeColor="accent5" w:themeShade="80"/>
                <w:highlight w:val="green"/>
              </w:rPr>
              <w:t>acompanhamentoFeijoada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(EXIGÊNCIA 3</w:t>
            </w:r>
            <w:r w:rsidR="00100429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68F03DB2" w14:textId="360B52F9" w:rsidR="00E9632D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perguntar d</w:t>
            </w:r>
            <w:r w:rsidR="00E9632D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entro 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se deseja ou não mais algum acompanhamento</w:t>
            </w:r>
          </w:p>
          <w:p w14:paraId="4DB1C5E1" w14:textId="7FCB47C0" w:rsidR="00BD48D2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ter um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</w:t>
            </w:r>
            <w:r w:rsidR="00A9477C" w:rsidRPr="00C75A05">
              <w:rPr>
                <w:b/>
                <w:bCs/>
                <w:color w:val="1F3864" w:themeColor="accent5" w:themeShade="80"/>
                <w:highlight w:val="green"/>
              </w:rPr>
              <w:t>para verificar as opções possíveis ou não;</w:t>
            </w:r>
          </w:p>
          <w:p w14:paraId="4B3696B0" w14:textId="33DD80BF" w:rsidR="00AB6A7B" w:rsidRPr="00C75A05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1ACA0949" w:rsidR="00D320E0" w:rsidRPr="00C75A05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lastRenderedPageBreak/>
              <w:t>Colocar um exemplo de</w:t>
            </w:r>
            <w:r w:rsidR="00F746EA" w:rsidRPr="00C75A05">
              <w:rPr>
                <w:b/>
                <w:bCs/>
                <w:color w:val="FF0000"/>
              </w:rPr>
              <w:t xml:space="preserve"> SAIDA DE CONSOLE</w:t>
            </w:r>
            <w:r w:rsidRPr="00C75A05">
              <w:rPr>
                <w:b/>
                <w:bCs/>
                <w:color w:val="FF0000"/>
              </w:rPr>
              <w:t xml:space="preserve"> um</w:t>
            </w:r>
            <w:r w:rsidR="0084653D" w:rsidRPr="00C75A05">
              <w:rPr>
                <w:b/>
                <w:bCs/>
                <w:color w:val="FF0000"/>
              </w:rPr>
              <w:t xml:space="preserve"> pedido com volume, opção e 2 acompanhamentos válidos</w:t>
            </w:r>
          </w:p>
          <w:p w14:paraId="03E8F101" w14:textId="77D87CA0" w:rsidR="006402B3" w:rsidRPr="00C75A05" w:rsidRDefault="006B7B22" w:rsidP="002744E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 xml:space="preserve">Colocar um exemplo de SAIDA DE CONSOLE com o tratamento de erro quando digitado um valor não numérico é digitado </w:t>
            </w:r>
            <w:r w:rsidR="00F11E78" w:rsidRPr="00C75A05">
              <w:rPr>
                <w:b/>
                <w:bCs/>
                <w:color w:val="FF0000"/>
              </w:rPr>
              <w:t xml:space="preserve">e </w:t>
            </w:r>
            <w:r w:rsidR="0084653D" w:rsidRPr="00C75A05">
              <w:rPr>
                <w:b/>
                <w:bCs/>
                <w:color w:val="FF0000"/>
              </w:rPr>
              <w:t>uma opção não permitida no menu opção de feijoada</w:t>
            </w:r>
          </w:p>
          <w:p w14:paraId="61E0C823" w14:textId="444C3C86" w:rsidR="007B353A" w:rsidRDefault="00C45ADE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74305C25" w:rsidR="006402B3" w:rsidRDefault="00563C52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74E7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E4BF145" wp14:editId="21563A5A">
                  <wp:extent cx="5112972" cy="441007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355" cy="45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248872FC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11E78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 w:rsidR="00677879" w:rsidRPr="00F11E78">
              <w:rPr>
                <w:b/>
                <w:bCs/>
                <w:color w:val="1F3864" w:themeColor="accent5" w:themeShade="80"/>
              </w:rPr>
              <w:t xml:space="preserve">com 1 pedido de feijoada suprema + 2 acompanhamentos, um erro no pedir um volume menor que o exigido e um erro </w:t>
            </w:r>
            <w:r w:rsidR="00F11E78" w:rsidRPr="00F11E78">
              <w:rPr>
                <w:b/>
                <w:bCs/>
                <w:color w:val="1F3864" w:themeColor="accent5" w:themeShade="80"/>
              </w:rPr>
              <w:t>de digitação</w:t>
            </w:r>
            <w:r w:rsidR="00F11E78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3E6C8CB7" w14:textId="77777777" w:rsidR="00563C52" w:rsidRDefault="00563C52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563C52" w14:paraId="7D0B4B67" w14:textId="77777777" w:rsidTr="00653B5A">
        <w:tc>
          <w:tcPr>
            <w:tcW w:w="9716" w:type="dxa"/>
            <w:shd w:val="clear" w:color="auto" w:fill="FFFFFF" w:themeFill="background1"/>
          </w:tcPr>
          <w:p w14:paraId="53A1B0DF" w14:textId="5925422C" w:rsidR="00563C52" w:rsidRDefault="00563C52" w:rsidP="00563C5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563C52" w14:paraId="23167F34" w14:textId="77777777" w:rsidTr="00653B5A">
        <w:tc>
          <w:tcPr>
            <w:tcW w:w="9716" w:type="dxa"/>
            <w:shd w:val="clear" w:color="auto" w:fill="FFFFFF" w:themeFill="background1"/>
          </w:tcPr>
          <w:p w14:paraId="23CCF50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EXERCICIO 3</w:t>
            </w:r>
          </w:p>
          <w:p w14:paraId="08E00D6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n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"Gabriel Pinto Iório / RU: 4179744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 =&gt; IDENTIFICADOR PESSOAL, NOME E RU</w:t>
            </w:r>
          </w:p>
          <w:p w14:paraId="166F847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"Seja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bem vindo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a feijoada do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n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</w:p>
          <w:p w14:paraId="4F3A4EE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opcoes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</w:p>
          <w:p w14:paraId="0AF0F2A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"b"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"Básica (Feijão + Paiol + Costelinha)"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589A574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"p"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"Premium (Feijão + Paiol + Costelinha + Partes de porco)"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1.25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3413DBE5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"s"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"Suprema (Feijão + Paiol + Costelinha + Partes do porco + Charque + Calabresa + Bacon)"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1.50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</w:p>
          <w:p w14:paraId="78E7BF7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</w:p>
          <w:p w14:paraId="6DAA6D2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E29B74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lastRenderedPageBreak/>
              <w:t>acompanhamentos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</w:p>
          <w:p w14:paraId="6167DC8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"Não quero mais acompanhamentos (encerrar pedido)"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68831AE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"200g de arroz"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5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08ACDCA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"150g de farofa especial"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6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6A9AA5D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"100g de couve cozida"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7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],</w:t>
            </w:r>
          </w:p>
          <w:p w14:paraId="49DA51B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4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"1 laranja descascada"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</w:p>
          <w:p w14:paraId="577E0DC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</w:p>
          <w:p w14:paraId="19E2A65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2715244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volume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solicita e valida o volume</w:t>
            </w:r>
          </w:p>
          <w:p w14:paraId="711DF0F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valor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</w:p>
          <w:p w14:paraId="24B1210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A4CA425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941E56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00B531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volume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float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"Entre com a quantidade que deseja (ml): 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.strip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.upper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())</w:t>
            </w:r>
          </w:p>
          <w:p w14:paraId="2D7FD16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</w:p>
          <w:p w14:paraId="1B90544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volume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300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volume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5000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AFDD9B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"\nNão aceitamos porções menores que 300ml ou maiores que 5L. Faça uma nova tentativa de escolha!\n"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7955A7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47BBF75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valor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volume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0.08</w:t>
            </w:r>
          </w:p>
          <w:p w14:paraId="110CD7B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</w:t>
            </w:r>
          </w:p>
          <w:p w14:paraId="34BB6A4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4E922D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nDigite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um volume válido.\n"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EEABEB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EA445A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return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valor</w:t>
            </w:r>
          </w:p>
          <w:p w14:paraId="1F12091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1F2976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opcaoFeijoada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solicita e valida a opção</w:t>
            </w:r>
          </w:p>
          <w:p w14:paraId="22A66C03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658A67A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multiplicador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None</w:t>
            </w:r>
            <w:proofErr w:type="spellEnd"/>
          </w:p>
          <w:p w14:paraId="09B79D8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4241E4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58AABE3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950532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nEntre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com a opção de Feijoada:"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99376E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for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key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values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opcoes.items</w:t>
            </w:r>
            <w:proofErr w:type="spellEnd"/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794482E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key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-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values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45EF11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95323D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.strip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lower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</w:t>
            </w:r>
          </w:p>
          <w:p w14:paraId="6593DDC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</w:p>
          <w:p w14:paraId="74B0FFB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not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opcoes.keys</w:t>
            </w:r>
            <w:proofErr w:type="spellEnd"/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454F5EE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nOpção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inválida\n"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10F7D58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EC846B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multiplicador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opcoes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][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</w:p>
          <w:p w14:paraId="344D685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</w:p>
          <w:p w14:paraId="18A8C29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D3E3E2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nDigite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um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opcao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válida.\n"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7E2239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97C737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return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multiplicador</w:t>
            </w:r>
          </w:p>
          <w:p w14:paraId="766719D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C58078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acompanhamentoFeijoada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solicita e valida os acompanhamentos</w:t>
            </w:r>
          </w:p>
          <w:p w14:paraId="0824C00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4E6754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total_acompanhamento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</w:p>
          <w:p w14:paraId="182DDDE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2A6370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D9A51DA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442DC29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nDeseja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mais algum acompanhamento:"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404BAB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for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key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values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acompanhamentos.items</w:t>
            </w:r>
            <w:proofErr w:type="spellEnd"/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247B72D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key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-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values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EF28292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2887DF4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int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7F8E52A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</w:p>
          <w:p w14:paraId="1205CE0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not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acompanhamentos.keys</w:t>
            </w:r>
            <w:proofErr w:type="spellEnd"/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03BD91AD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nOpção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inválida\n"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1A8A56F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48380A24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</w:p>
          <w:p w14:paraId="28E9E5F0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30270061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total_acompanhamento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+=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acompanhamentos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][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</w:p>
          <w:p w14:paraId="63465B0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D2035C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77BBD946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nDigite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um acompanhamento válido.\n"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C8B454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5EE399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return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total_acompanhamento</w:t>
            </w:r>
            <w:proofErr w:type="spellEnd"/>
          </w:p>
          <w:p w14:paraId="1F25477B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volume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433EE6E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opcaoFeijoada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74EED5F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adicionais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acompanhamentoFeijoada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9F50F47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495818B8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total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valor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EC1D60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+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adicionais</w:t>
            </w:r>
          </w:p>
          <w:p w14:paraId="53B9237C" w14:textId="77777777" w:rsidR="00EC1D60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55899F1" w14:textId="7286D455" w:rsidR="00563C52" w:rsidRPr="00EC1D60" w:rsidRDefault="00EC1D60" w:rsidP="00EC1D60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gramStart"/>
            <w:r w:rsidRPr="00EC1D60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EC1D60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"\nO valor total a ser pago pelo seu pedido é de (R$):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total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.2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(Volume =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valor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.2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* opcao =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.2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+ Acompanhamento = 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adicionais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EC1D60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.2</w:t>
            </w:r>
            <w:r w:rsidRPr="00EC1D60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EC1D60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)"</w:t>
            </w:r>
            <w:r w:rsidRPr="00EC1D60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</w:tc>
      </w:tr>
    </w:tbl>
    <w:p w14:paraId="446D3750" w14:textId="398CAA01" w:rsidR="006402B3" w:rsidRDefault="006402B3" w:rsidP="006402B3">
      <w:pPr>
        <w:ind w:firstLine="0"/>
      </w:pPr>
    </w:p>
    <w:p w14:paraId="6462BC35" w14:textId="3ADB20E9" w:rsidR="00EC1D60" w:rsidRDefault="00EC1D60" w:rsidP="006402B3">
      <w:pPr>
        <w:ind w:firstLine="0"/>
      </w:pPr>
    </w:p>
    <w:p w14:paraId="038A5474" w14:textId="6CD69664" w:rsidR="00EC1D60" w:rsidRDefault="00EC1D60" w:rsidP="006402B3">
      <w:pPr>
        <w:ind w:firstLine="0"/>
      </w:pPr>
    </w:p>
    <w:p w14:paraId="7F5479A1" w14:textId="66CB06B4" w:rsidR="00EC1D60" w:rsidRDefault="00EC1D60" w:rsidP="006402B3">
      <w:pPr>
        <w:ind w:firstLine="0"/>
      </w:pPr>
    </w:p>
    <w:p w14:paraId="15CD12EA" w14:textId="775B6795" w:rsidR="00EC1D60" w:rsidRDefault="00EC1D60" w:rsidP="006402B3">
      <w:pPr>
        <w:ind w:firstLine="0"/>
      </w:pPr>
    </w:p>
    <w:p w14:paraId="08A1B166" w14:textId="3E1F49AE" w:rsidR="00EC1D60" w:rsidRDefault="00EC1D60" w:rsidP="006402B3">
      <w:pPr>
        <w:ind w:firstLine="0"/>
      </w:pPr>
    </w:p>
    <w:p w14:paraId="515A77D2" w14:textId="16B38470" w:rsidR="00EC1D60" w:rsidRDefault="00EC1D60" w:rsidP="006402B3">
      <w:pPr>
        <w:ind w:firstLine="0"/>
      </w:pPr>
    </w:p>
    <w:p w14:paraId="7FEC8BA9" w14:textId="77777777" w:rsidR="00EC1D60" w:rsidRDefault="00EC1D60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lastRenderedPageBreak/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556E5E70" w14:textId="77777777" w:rsidR="003E125A" w:rsidRDefault="00415545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6E41119" wp14:editId="3670CF96">
                  <wp:extent cx="6032500" cy="5176520"/>
                  <wp:effectExtent l="0" t="0" r="6350" b="508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517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5D71" w14:textId="36BA636F" w:rsidR="00415545" w:rsidRPr="00881E23" w:rsidRDefault="00415545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85589A" wp14:editId="41A4E1D0">
                  <wp:extent cx="6032500" cy="1068705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1FCEA" w14:textId="77777777" w:rsidR="00E654A7" w:rsidRDefault="00E654A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0014B30E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 xml:space="preserve">para uma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mercearia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6495AEF9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EF80854" w14:textId="1532EFC9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(s)</w:t>
            </w:r>
          </w:p>
          <w:p w14:paraId="629CB517" w14:textId="1AE813A0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5BB3449" w14:textId="02B75FBE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Produto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36840B6F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)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67F5BEC4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Remover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5FFFFBE2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roduto</w:t>
            </w:r>
            <w:proofErr w:type="spellEnd"/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43C4A885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56FD4678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6159F8A2" w14:textId="2881AE0E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o fabricante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53A4535D" w14:textId="5D4241BD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o valor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</w:p>
          <w:p w14:paraId="5A99FDEC" w14:textId="1ADA5371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057B">
              <w:rPr>
                <w:b/>
                <w:bCs/>
                <w:color w:val="1F3864" w:themeColor="accent5" w:themeShade="80"/>
                <w:highlight w:val="yellow"/>
              </w:rPr>
              <w:t xml:space="preserve">cadastrado 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</w:t>
            </w:r>
            <w:proofErr w:type="gramStart"/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</w:t>
            </w:r>
            <w:proofErr w:type="gramEnd"/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F08090A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proofErr w:type="gramStart"/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roduto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</w:t>
            </w:r>
            <w:proofErr w:type="gram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37CE2528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os os Produtos</w:t>
            </w:r>
          </w:p>
          <w:p w14:paraId="4E2E2110" w14:textId="4828BCA0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435971A9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7865FE53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proofErr w:type="spellStart"/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roduto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5E9A5CE1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</w:t>
            </w:r>
            <w:r w:rsidR="00763AB7">
              <w:rPr>
                <w:b/>
                <w:bCs/>
                <w:color w:val="FF0000"/>
              </w:rPr>
              <w:t>produto</w:t>
            </w:r>
            <w:r w:rsidRPr="005676B5">
              <w:rPr>
                <w:b/>
                <w:bCs/>
                <w:color w:val="FF0000"/>
              </w:rPr>
              <w:t xml:space="preserve">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5636D26C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</w:t>
            </w:r>
            <w:r w:rsidR="003D192D">
              <w:rPr>
                <w:b/>
                <w:bCs/>
                <w:color w:val="C45911" w:themeColor="accent2" w:themeShade="BF"/>
              </w:rPr>
              <w:t>todos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3D192D">
              <w:rPr>
                <w:b/>
                <w:bCs/>
                <w:color w:val="C45911" w:themeColor="accent2" w:themeShade="BF"/>
              </w:rPr>
              <w:t>o</w:t>
            </w:r>
            <w:r w:rsidR="00386B78" w:rsidRPr="004E083E">
              <w:rPr>
                <w:b/>
                <w:bCs/>
                <w:color w:val="C45911" w:themeColor="accent2" w:themeShade="BF"/>
              </w:rPr>
              <w:t>s p</w:t>
            </w:r>
            <w:r w:rsidR="003D192D">
              <w:rPr>
                <w:b/>
                <w:bCs/>
                <w:color w:val="C45911" w:themeColor="accent2" w:themeShade="BF"/>
              </w:rPr>
              <w:t>rodutos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cadastrad</w:t>
            </w:r>
            <w:r w:rsidR="003D192D">
              <w:rPr>
                <w:b/>
                <w:bCs/>
                <w:color w:val="C45911" w:themeColor="accent2" w:themeShade="BF"/>
              </w:rPr>
              <w:t>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3CDD23B8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ao remover um </w:t>
            </w:r>
            <w:r w:rsidR="003D192D">
              <w:rPr>
                <w:b/>
                <w:bCs/>
                <w:color w:val="FF0000"/>
              </w:rPr>
              <w:t xml:space="preserve">produto cadastrado </w:t>
            </w:r>
            <w:r>
              <w:rPr>
                <w:b/>
                <w:bCs/>
                <w:color w:val="FF0000"/>
              </w:rPr>
              <w:t>e mostrando depois todos os</w:t>
            </w:r>
            <w:r w:rsidR="003D192D">
              <w:rPr>
                <w:b/>
                <w:bCs/>
                <w:color w:val="FF0000"/>
              </w:rPr>
              <w:t xml:space="preserve"> produtos</w:t>
            </w:r>
            <w:r w:rsidR="00E366A3">
              <w:rPr>
                <w:b/>
                <w:bCs/>
                <w:color w:val="FF0000"/>
              </w:rPr>
              <w:t xml:space="preserve"> 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3444E7DB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8B43E6" w:rsidRPr="008B43E6">
              <w:rPr>
                <w:noProof/>
              </w:rPr>
              <w:drawing>
                <wp:inline distT="0" distB="0" distL="0" distR="0" wp14:anchorId="527F9AE4" wp14:editId="0899E8F9">
                  <wp:extent cx="6080188" cy="5343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138" cy="534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111A182A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64309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o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produtos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. Perceba que 2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deles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15024B98" w:rsidR="00A82FCE" w:rsidRDefault="00287EF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87EF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141AC3D0" wp14:editId="51C989BE">
                  <wp:extent cx="3626623" cy="490537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4" cy="492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1565C960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Todas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os Produtos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7F96833" w14:textId="77777777" w:rsidR="00E350D0" w:rsidRDefault="00E350D0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4E349CAB" w14:textId="13063B3D" w:rsidR="00951339" w:rsidRDefault="00A74862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A7486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11B5BFD" wp14:editId="6F13EAE9">
                  <wp:extent cx="3286415" cy="22288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45" cy="223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70763E45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3: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Produto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por Código.</w:t>
            </w:r>
          </w:p>
          <w:p w14:paraId="70E60191" w14:textId="44DC751D" w:rsidR="00E0614F" w:rsidRDefault="00F5299F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5299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5885B206" wp14:editId="31E56678">
                  <wp:extent cx="3457575" cy="29384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79" cy="294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620C6209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Produtos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29578DA8" w14:textId="77777777" w:rsidR="00E350D0" w:rsidRDefault="00E350D0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51087AA4" w14:textId="7E6BCCDD" w:rsidR="000B02DA" w:rsidRDefault="00E350D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350D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89F36E5" wp14:editId="5F09A55D">
                  <wp:extent cx="3429479" cy="5106113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323CA0D1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66155">
              <w:rPr>
                <w:b/>
                <w:bCs/>
                <w:color w:val="1F3864" w:themeColor="accent5" w:themeShade="80"/>
              </w:rPr>
              <w:t xml:space="preserve">Figura </w:t>
            </w:r>
            <w:r w:rsidR="00FB274A" w:rsidRPr="00F66155">
              <w:rPr>
                <w:b/>
                <w:bCs/>
                <w:color w:val="1F3864" w:themeColor="accent5" w:themeShade="80"/>
              </w:rPr>
              <w:t>5</w:t>
            </w:r>
            <w:r w:rsidRPr="00F66155">
              <w:rPr>
                <w:b/>
                <w:bCs/>
                <w:color w:val="1F3864" w:themeColor="accent5" w:themeShade="80"/>
              </w:rPr>
              <w:t xml:space="preserve">: Exemplo de 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Remover </w:t>
            </w:r>
            <w:r w:rsidR="00273E3F" w:rsidRPr="00F66155">
              <w:rPr>
                <w:b/>
                <w:bCs/>
                <w:color w:val="1F3864" w:themeColor="accent5" w:themeShade="80"/>
              </w:rPr>
              <w:t xml:space="preserve">Produto </w:t>
            </w:r>
            <w:r w:rsidR="00D73121" w:rsidRPr="00F66155">
              <w:rPr>
                <w:b/>
                <w:bCs/>
                <w:color w:val="1F3864" w:themeColor="accent5" w:themeShade="80"/>
              </w:rPr>
              <w:t>do cadastro e depois Consultar Tod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Produtos</w:t>
            </w:r>
            <w:r w:rsidR="00D73121" w:rsidRPr="00F66155">
              <w:rPr>
                <w:b/>
                <w:bCs/>
                <w:color w:val="1F3864" w:themeColor="accent5" w:themeShade="80"/>
              </w:rPr>
              <w:t>. Veja que a p</w:t>
            </w:r>
            <w:r w:rsidR="00F66155" w:rsidRPr="00F66155">
              <w:rPr>
                <w:b/>
                <w:bCs/>
                <w:color w:val="1F3864" w:themeColor="accent5" w:themeShade="80"/>
              </w:rPr>
              <w:t>roduto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de código </w:t>
            </w:r>
            <w:r w:rsidR="00E36FF0">
              <w:rPr>
                <w:b/>
                <w:bCs/>
                <w:color w:val="1F3864" w:themeColor="accent5" w:themeShade="80"/>
              </w:rPr>
              <w:t>2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foi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removido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e não aparece mais no sistema</w:t>
            </w:r>
            <w:r w:rsidR="00C92FEE" w:rsidRPr="00F66155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1A7B85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EXERCICIO 4</w:t>
            </w:r>
          </w:p>
          <w:p w14:paraId="4A58686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n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"Gabriel Pinto Iório / RU: 4179744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 =&gt; IDENTIFICADOR PESSOAL, NOME E RU</w:t>
            </w:r>
          </w:p>
          <w:p w14:paraId="3CA92BA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proofErr w:type="gramEnd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"Seja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bem vindo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ao Controle de Estoque da loja do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n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</w:p>
          <w:p w14:paraId="40FD6EE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59472B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menu_da_mercearia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</w:p>
          <w:p w14:paraId="3B01349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'Cadastrar Produto'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</w:p>
          <w:p w14:paraId="384C40F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'Consultar Produto'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</w:p>
          <w:p w14:paraId="60659DC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'Consultar Todos os Produtos'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</w:p>
          <w:p w14:paraId="35627E6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'Consultar Produto por Código'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</w:p>
          <w:p w14:paraId="1E99496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'Consultar Produto(s) por Fabricante'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</w:p>
          <w:p w14:paraId="79A2EA6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4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'Retornar'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7A06A13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}],</w:t>
            </w:r>
          </w:p>
          <w:p w14:paraId="6B64BA3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'Remover Produto'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</w:p>
          <w:p w14:paraId="1249939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4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'Sair'</w:t>
            </w:r>
          </w:p>
          <w:p w14:paraId="2BB01B8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</w:p>
          <w:p w14:paraId="1E1D578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FUN_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menu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menu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: </w:t>
            </w:r>
            <w:r w:rsidRPr="00415545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dict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-&gt;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None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imprime as opções dos menus</w:t>
            </w:r>
          </w:p>
          <w:p w14:paraId="66B27F3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</w:p>
          <w:p w14:paraId="68C7909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for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key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menu.items</w:t>
            </w:r>
            <w:proofErr w:type="spellEnd"/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4B03A7E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key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-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type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str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64C629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1B6E29D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'-'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C4917A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4B1CE14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mostrar_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menu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menu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: </w:t>
            </w:r>
            <w:r w:rsidRPr="00415545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dict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-&gt;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imprime e valida a opção do menu</w:t>
            </w:r>
          </w:p>
          <w:p w14:paraId="2DFBD7A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</w:p>
          <w:p w14:paraId="318E1B7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'Menu Principal'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-^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30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33C02AE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FUN_menu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menu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E3A99C3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929B05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F6000F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11185A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int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"Escolha a opção desejada: 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68423368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4EBB1CC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Verifica se a opção está presente no dicionário do menu</w:t>
            </w:r>
          </w:p>
          <w:p w14:paraId="7B4B219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Se sim, limpa a tela e retorna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a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 opção selecionada</w:t>
            </w:r>
          </w:p>
          <w:p w14:paraId="0C551D1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menu.keys</w:t>
            </w:r>
            <w:proofErr w:type="spellEnd"/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3848BC1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5963961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5C80E55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nOpção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inválida!\n"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7EBFCC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34DFA0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lastRenderedPageBreak/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317E735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nOpção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inválida.\n"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B1B369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3E0AB10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return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</w:p>
          <w:p w14:paraId="3B360F6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23FA465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cadastrarProduto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codigo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: </w:t>
            </w:r>
            <w:r w:rsidRPr="00415545">
              <w:rPr>
                <w:rFonts w:ascii="Courier New" w:eastAsia="Times New Roman" w:hAnsi="Courier New" w:cs="Courier New"/>
                <w:i/>
                <w:iCs/>
                <w:color w:val="FD971F"/>
                <w:sz w:val="23"/>
                <w:szCs w:val="23"/>
              </w:rPr>
              <w:t>int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-&gt;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None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cadastra produtos</w:t>
            </w:r>
          </w:p>
          <w:p w14:paraId="5369B34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</w:t>
            </w:r>
          </w:p>
          <w:p w14:paraId="19106B3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nOpção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Cadastrar Produto\n"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5ECDE9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0B240BA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"Código da Produto {:&gt;03}"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format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00DF62A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4D9675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nome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"Digite o nome do produto: 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.strip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</w:t>
            </w:r>
          </w:p>
          <w:p w14:paraId="735EE61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fabricante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"Digite o fabricante do produto: 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.strip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</w:t>
            </w:r>
          </w:p>
          <w:p w14:paraId="1AAE42D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</w:p>
          <w:p w14:paraId="2A46BD4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76D7DC6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522E46A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valor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float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"Digite o valor (R$) do produto: 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545A927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1B2F3B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Verifica se o valor é maior que zero</w:t>
            </w:r>
          </w:p>
          <w:p w14:paraId="393BBA2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valor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436200E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"\nALERTA!!!! Digite um valor maior que zero.\n"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1C96C5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474F32C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445CEED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C42839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5EBE41F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nALERTA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!!! Digite um número válido.\n"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3F691D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54542B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produtos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[]</w:t>
            </w:r>
          </w:p>
          <w:p w14:paraId="2D1D320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produtos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proofErr w:type="gramStart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append</w:t>
            </w:r>
            <w:proofErr w:type="spellEnd"/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nome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414542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produtos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proofErr w:type="gramStart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append</w:t>
            </w:r>
            <w:proofErr w:type="spellEnd"/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fabricante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AED962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produtos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proofErr w:type="gramStart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append</w:t>
            </w:r>
            <w:proofErr w:type="spellEnd"/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valor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7A5B678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2B56202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removerProduto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-&gt;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None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que remove produtos</w:t>
            </w:r>
          </w:p>
          <w:p w14:paraId="221CCDC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460F92C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5E7DBDD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8E7F49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codigo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"\nEscreva o código do produto a ser removido: 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159FDDE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1111A4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Verifica se existe o produto com o código informado</w:t>
            </w:r>
          </w:p>
          <w:p w14:paraId="782AA99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Se sim, remove o produto do dicionário</w:t>
            </w:r>
          </w:p>
          <w:p w14:paraId="17B96A8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not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produtos.keys</w:t>
            </w:r>
            <w:proofErr w:type="spellEnd"/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3F38F1B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nNenhum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produto possui esse código.\n"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69D110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52A331C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lastRenderedPageBreak/>
              <w:t>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produtos.pop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9BA73C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0F80E6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274E5ED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4991F8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nALERTA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!!!! Digite um código válido.\n"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15AFAC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A524B8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def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A6E22E"/>
                <w:sz w:val="23"/>
                <w:szCs w:val="23"/>
              </w:rPr>
              <w:t>consultarProduto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)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-&gt;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None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Função para consulta de produtos</w:t>
            </w:r>
          </w:p>
          <w:p w14:paraId="6228413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3D5B227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Variável usada para controlar a exibição do menu de consulta</w:t>
            </w:r>
          </w:p>
          <w:p w14:paraId="6C4680B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exibir_menu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</w:p>
          <w:p w14:paraId="67C55AA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934897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cabecalho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'Código'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'Nome'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25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'Fabricante'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'Valor (R$)'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</w:p>
          <w:p w14:paraId="0F8AACA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len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60DE69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E53447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B76190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</w:p>
          <w:p w14:paraId="4CAB7B0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99CD3E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Exibe o menu de consulta</w:t>
            </w:r>
          </w:p>
          <w:p w14:paraId="407A1C8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exibir_menu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7A48E08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"\nVocê selecionou a opção Consultar Produtos\n"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EE9847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</w:p>
          <w:p w14:paraId="0F8BFF4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'Consultar Produtos'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-^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30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8CE3C2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FUN_menu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menu_da_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mercearia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])</w:t>
            </w:r>
          </w:p>
          <w:p w14:paraId="6AE6CF2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3A5F85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int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"Escolha a opção desejada: 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0134EE1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69F6D1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Opção 1 - Consultar Todas os produtos</w:t>
            </w:r>
          </w:p>
          <w:p w14:paraId="0D2982D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</w:p>
          <w:p w14:paraId="0C8D7C3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</w:p>
          <w:p w14:paraId="2AE2814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Lista todas os produtos cadastrados, se houver</w:t>
            </w:r>
          </w:p>
          <w:p w14:paraId="4E873978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len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34B489E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nTodos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os produtos cadastrados:\n"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D1B76E8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</w:p>
          <w:p w14:paraId="71AD4BC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041765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A6618D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09D2AD4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</w:p>
          <w:p w14:paraId="724EE5E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for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key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val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produtos.items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</w:p>
          <w:p w14:paraId="57D65F4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key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25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10.2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6110B2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</w:p>
          <w:p w14:paraId="66E6403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A39944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7DF9767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lastRenderedPageBreak/>
              <w:t>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nNão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existem produtos cadastradas."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643F42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7F9518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12BA9DF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C49C28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</w:p>
          <w:p w14:paraId="54B778D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Opção 2 - Consultar produto por Código</w:t>
            </w:r>
          </w:p>
          <w:p w14:paraId="1DA305B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21E961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3A6FF58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742BE0D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codigo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"\nDigite o código do produto a ser consultado: 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))</w:t>
            </w:r>
          </w:p>
          <w:p w14:paraId="525E526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78D1F3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Exibe o produto com o respectivo código, se houver</w:t>
            </w:r>
          </w:p>
          <w:p w14:paraId="4BF2CE2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produtos.keys</w:t>
            </w:r>
            <w:proofErr w:type="spellEnd"/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3CDC8EB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45B80F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570051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580DA9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B4F91F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25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codigo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10.2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69FEE9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</w:p>
          <w:p w14:paraId="5091480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086578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CD93F2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"\nNão existe produto com esse código.\n"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5584B93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7583E3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F57887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3C1B17D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766D9DE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65016E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nDigite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um código válido.\n"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98BE10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7645ABF3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Opção 3 - Consultar produto por Fabricante</w:t>
            </w:r>
          </w:p>
          <w:p w14:paraId="69E28F9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33ACBAD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488185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try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</w:p>
          <w:p w14:paraId="741B1D8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fabricante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input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"\nDigite o fabricante da produto a ser consultada: 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F485593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2507D5B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Variável usada para controlar a exibição do cabeçalho da lista</w:t>
            </w:r>
          </w:p>
          <w:p w14:paraId="389EF49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existe_produto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False</w:t>
            </w:r>
          </w:p>
          <w:p w14:paraId="4519612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79AFEB8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for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key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,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in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produtos.items</w:t>
            </w:r>
            <w:proofErr w:type="spellEnd"/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6CEB914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lastRenderedPageBreak/>
              <w:t>                            </w:t>
            </w:r>
            <w:r w:rsidRPr="00415545">
              <w:rPr>
                <w:rFonts w:ascii="Courier New" w:eastAsia="Times New Roman" w:hAnsi="Courier New" w:cs="Courier New"/>
                <w:color w:val="75715E"/>
                <w:sz w:val="23"/>
                <w:szCs w:val="23"/>
              </w:rPr>
              <w:t># Imprime os dados do produto do fabricante informado</w:t>
            </w:r>
          </w:p>
          <w:p w14:paraId="24304428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val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.upper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fabricante.upper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():</w:t>
            </w:r>
          </w:p>
          <w:p w14:paraId="6AB3686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not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existe_produto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7FB9284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D4A5AF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        </w:t>
            </w:r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288FD03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3033301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    </w:t>
            </w:r>
          </w:p>
          <w:p w14:paraId="36C883A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i/>
                <w:iCs/>
                <w:color w:val="66D9EF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key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25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&lt;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20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[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]: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&gt;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10.2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f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}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|</w:t>
            </w:r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456E5D7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    </w:t>
            </w:r>
          </w:p>
          <w:p w14:paraId="3604EEA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existe_produto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</w:p>
          <w:p w14:paraId="76456F7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60D2E5E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not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existe_produto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5CB94E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"\nNão existe produto com esse fabricante.\n"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3E1D548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06400E9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"-"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*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len_cabecalho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27B968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</w:p>
          <w:p w14:paraId="3A49DE28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3EDC71B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A030A0B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"Digite um fabricante válido."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1A500F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4221F93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4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2C6185E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  <w:p w14:paraId="345A8BC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0B0B56C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"\nAtenção! Você digitou uma opção inválida.\n"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62CB43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C09B25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exibir_menu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</w:p>
          <w:p w14:paraId="7B0B74B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1898AC4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except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ValueError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49D4577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gram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print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E6DB74"/>
                <w:sz w:val="23"/>
                <w:szCs w:val="23"/>
              </w:rPr>
              <w:t>"\nAtenção! Você digitou uma opção inválida.\n"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707EABEA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exibir_menu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False</w:t>
            </w:r>
          </w:p>
          <w:p w14:paraId="46961280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6509CA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{}</w:t>
            </w:r>
          </w:p>
          <w:p w14:paraId="5D97936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1AFFC31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while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True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60EC4B48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opcao_selecionada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mostrar_menu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menu_da_mercearia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410E1A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76AD64A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opcao_selecionada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    </w:t>
            </w:r>
          </w:p>
          <w:p w14:paraId="74FA980E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cod_produtos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66D9EF"/>
                <w:sz w:val="23"/>
                <w:szCs w:val="23"/>
              </w:rPr>
              <w:t>len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produtos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+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1</w:t>
            </w:r>
          </w:p>
          <w:p w14:paraId="4CA83F01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cadastrarProduto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cod_produtos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6D85F52F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471BF486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opcao_selecionada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2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6809A9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consultarProduto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5EB83C05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5CE3747D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elif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opcao_selecionada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==</w:t>
            </w: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</w:t>
            </w:r>
            <w:r w:rsidRPr="00415545">
              <w:rPr>
                <w:rFonts w:ascii="Courier New" w:eastAsia="Times New Roman" w:hAnsi="Courier New" w:cs="Courier New"/>
                <w:color w:val="AE81FF"/>
                <w:sz w:val="23"/>
                <w:szCs w:val="23"/>
              </w:rPr>
              <w:t>3</w:t>
            </w:r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CF8D619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proofErr w:type="spellStart"/>
            <w:proofErr w:type="gramStart"/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removerProduto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(</w:t>
            </w:r>
            <w:proofErr w:type="gram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)</w:t>
            </w:r>
          </w:p>
          <w:p w14:paraId="113A4C22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</w:p>
          <w:p w14:paraId="04878008" w14:textId="77777777" w:rsidR="00415545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</w:t>
            </w:r>
            <w:proofErr w:type="spellStart"/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else</w:t>
            </w:r>
            <w:proofErr w:type="spellEnd"/>
            <w:r w:rsidRPr="00415545">
              <w:rPr>
                <w:rFonts w:ascii="Courier New" w:eastAsia="Times New Roman" w:hAnsi="Courier New" w:cs="Courier New"/>
                <w:color w:val="DCDCDC"/>
                <w:sz w:val="23"/>
                <w:szCs w:val="23"/>
              </w:rPr>
              <w:t>:</w:t>
            </w:r>
          </w:p>
          <w:p w14:paraId="11A2C282" w14:textId="6D0B9749" w:rsidR="00D05CCE" w:rsidRPr="00415545" w:rsidRDefault="00415545" w:rsidP="00415545">
            <w:pPr>
              <w:shd w:val="clear" w:color="auto" w:fill="1E1E1E"/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</w:pPr>
            <w:r w:rsidRPr="00415545">
              <w:rPr>
                <w:rFonts w:ascii="Courier New" w:eastAsia="Times New Roman" w:hAnsi="Courier New" w:cs="Courier New"/>
                <w:color w:val="D4D4D4"/>
                <w:sz w:val="23"/>
                <w:szCs w:val="23"/>
              </w:rPr>
              <w:t>        </w:t>
            </w:r>
            <w:r w:rsidRPr="00415545">
              <w:rPr>
                <w:rFonts w:ascii="Courier New" w:eastAsia="Times New Roman" w:hAnsi="Courier New" w:cs="Courier New"/>
                <w:color w:val="F92672"/>
                <w:sz w:val="23"/>
                <w:szCs w:val="23"/>
              </w:rPr>
              <w:t>break</w:t>
            </w: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6DD03FC2" w14:textId="77777777" w:rsidR="00BD737F" w:rsidRDefault="00415545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D1F273" wp14:editId="7D4F108C">
                  <wp:extent cx="6032500" cy="4321175"/>
                  <wp:effectExtent l="0" t="0" r="6350" b="317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432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C9CF" w14:textId="77777777" w:rsidR="00415545" w:rsidRDefault="00415545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C6E022" wp14:editId="419144EE">
                  <wp:extent cx="6032500" cy="2125345"/>
                  <wp:effectExtent l="0" t="0" r="6350" b="825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170F0" w14:textId="77777777" w:rsidR="00415545" w:rsidRDefault="00415545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A53A1F" wp14:editId="19B3A064">
                  <wp:extent cx="6032500" cy="2642235"/>
                  <wp:effectExtent l="0" t="0" r="6350" b="571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AB871" w14:textId="77777777" w:rsidR="00415545" w:rsidRDefault="00513211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4AD1D6" wp14:editId="5860C8FF">
                  <wp:extent cx="6032500" cy="2232660"/>
                  <wp:effectExtent l="0" t="0" r="635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393FB" w14:textId="77777777" w:rsidR="00513211" w:rsidRDefault="00513211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7D2CF2" wp14:editId="5F323B52">
                  <wp:extent cx="6032500" cy="2421890"/>
                  <wp:effectExtent l="0" t="0" r="635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9CF39" w14:textId="77777777" w:rsidR="00513211" w:rsidRDefault="00513211" w:rsidP="00E36FF0">
            <w:pPr>
              <w:ind w:firstLine="0"/>
              <w:jc w:val="center"/>
              <w:rPr>
                <w:noProof/>
              </w:rPr>
            </w:pPr>
          </w:p>
          <w:p w14:paraId="61C46042" w14:textId="77777777" w:rsidR="00513211" w:rsidRDefault="00513211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  <w:p w14:paraId="34B69C9E" w14:textId="77777777" w:rsidR="00513211" w:rsidRDefault="00513211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1F054C" wp14:editId="581ADC9F">
                  <wp:extent cx="6032500" cy="5574030"/>
                  <wp:effectExtent l="0" t="0" r="6350" b="762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557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E2BA" w14:textId="273B558B" w:rsidR="00513211" w:rsidRPr="00E366A3" w:rsidRDefault="00513211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4D7EDA" wp14:editId="7A08445D">
                  <wp:extent cx="6032500" cy="2583815"/>
                  <wp:effectExtent l="0" t="0" r="6350" b="698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98F8" w14:textId="77777777" w:rsidR="00110CB5" w:rsidRDefault="00110CB5" w:rsidP="00B5761D">
      <w:r>
        <w:separator/>
      </w:r>
    </w:p>
    <w:p w14:paraId="017D11D4" w14:textId="77777777" w:rsidR="00110CB5" w:rsidRDefault="00110CB5" w:rsidP="00B5761D"/>
    <w:p w14:paraId="36219A2E" w14:textId="77777777" w:rsidR="00110CB5" w:rsidRDefault="00110CB5" w:rsidP="00B5761D"/>
  </w:endnote>
  <w:endnote w:type="continuationSeparator" w:id="0">
    <w:p w14:paraId="10E718C8" w14:textId="77777777" w:rsidR="00110CB5" w:rsidRDefault="00110CB5" w:rsidP="00B5761D">
      <w:r>
        <w:continuationSeparator/>
      </w:r>
    </w:p>
    <w:p w14:paraId="0CAE64A9" w14:textId="77777777" w:rsidR="00110CB5" w:rsidRDefault="00110CB5" w:rsidP="00B5761D"/>
    <w:p w14:paraId="19585D1F" w14:textId="77777777" w:rsidR="00110CB5" w:rsidRDefault="00110CB5" w:rsidP="00B5761D"/>
  </w:endnote>
  <w:endnote w:type="continuationNotice" w:id="1">
    <w:p w14:paraId="0AEBF1B0" w14:textId="77777777" w:rsidR="00110CB5" w:rsidRDefault="00110CB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8BC2" w14:textId="77777777" w:rsidR="00F74E72" w:rsidRDefault="00F74E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540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24B2" w14:textId="77777777" w:rsidR="00F74E72" w:rsidRDefault="00F74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5A81" w14:textId="77777777" w:rsidR="00110CB5" w:rsidRDefault="00110CB5" w:rsidP="00B5761D">
      <w:r>
        <w:separator/>
      </w:r>
    </w:p>
    <w:p w14:paraId="5E3EC859" w14:textId="77777777" w:rsidR="00110CB5" w:rsidRDefault="00110CB5" w:rsidP="00B5761D"/>
    <w:p w14:paraId="2998F518" w14:textId="77777777" w:rsidR="00110CB5" w:rsidRDefault="00110CB5" w:rsidP="00B5761D"/>
  </w:footnote>
  <w:footnote w:type="continuationSeparator" w:id="0">
    <w:p w14:paraId="416E6D38" w14:textId="77777777" w:rsidR="00110CB5" w:rsidRDefault="00110CB5" w:rsidP="00B5761D">
      <w:r>
        <w:continuationSeparator/>
      </w:r>
    </w:p>
    <w:p w14:paraId="4460C2CD" w14:textId="77777777" w:rsidR="00110CB5" w:rsidRDefault="00110CB5" w:rsidP="00B5761D"/>
    <w:p w14:paraId="4F1E1AEC" w14:textId="77777777" w:rsidR="00110CB5" w:rsidRDefault="00110CB5" w:rsidP="00B5761D"/>
  </w:footnote>
  <w:footnote w:type="continuationNotice" w:id="1">
    <w:p w14:paraId="62D5F05D" w14:textId="77777777" w:rsidR="00110CB5" w:rsidRDefault="00110CB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70E9" w14:textId="77777777" w:rsidR="00F74E72" w:rsidRDefault="00F74E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AAA2D1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A024" w14:textId="77777777" w:rsidR="00F74E72" w:rsidRDefault="00F74E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700">
    <w:abstractNumId w:val="0"/>
  </w:num>
  <w:num w:numId="2" w16cid:durableId="1256784913">
    <w:abstractNumId w:val="2"/>
  </w:num>
  <w:num w:numId="3" w16cid:durableId="1123305403">
    <w:abstractNumId w:val="4"/>
  </w:num>
  <w:num w:numId="4" w16cid:durableId="59837121">
    <w:abstractNumId w:val="3"/>
  </w:num>
  <w:num w:numId="5" w16cid:durableId="2175945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0E8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079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4985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2793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BA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5E51"/>
    <w:rsid w:val="001063AF"/>
    <w:rsid w:val="00106B1D"/>
    <w:rsid w:val="0010753D"/>
    <w:rsid w:val="001109FD"/>
    <w:rsid w:val="00110CB5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65B7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8F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09E6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3AA0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E3F"/>
    <w:rsid w:val="00273FC3"/>
    <w:rsid w:val="002743A3"/>
    <w:rsid w:val="002744E8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EF0"/>
    <w:rsid w:val="00287F8F"/>
    <w:rsid w:val="0029004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6BD4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156"/>
    <w:rsid w:val="003634D3"/>
    <w:rsid w:val="0036373F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92D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5545"/>
    <w:rsid w:val="0041619F"/>
    <w:rsid w:val="004161A5"/>
    <w:rsid w:val="0041638D"/>
    <w:rsid w:val="00420737"/>
    <w:rsid w:val="00421C6D"/>
    <w:rsid w:val="00422412"/>
    <w:rsid w:val="00422EB1"/>
    <w:rsid w:val="00423523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2744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5CA1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211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521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3C5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187E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85B70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99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54F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548"/>
    <w:rsid w:val="006366EA"/>
    <w:rsid w:val="0063701C"/>
    <w:rsid w:val="0063741C"/>
    <w:rsid w:val="00637A97"/>
    <w:rsid w:val="00637BE6"/>
    <w:rsid w:val="00637CA3"/>
    <w:rsid w:val="006402B3"/>
    <w:rsid w:val="0064081D"/>
    <w:rsid w:val="00643098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A55"/>
    <w:rsid w:val="00675AFF"/>
    <w:rsid w:val="006773A9"/>
    <w:rsid w:val="0067787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3D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468A8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57B"/>
    <w:rsid w:val="00760999"/>
    <w:rsid w:val="00762E71"/>
    <w:rsid w:val="00763AB7"/>
    <w:rsid w:val="00764A16"/>
    <w:rsid w:val="007653D2"/>
    <w:rsid w:val="00765892"/>
    <w:rsid w:val="007666FD"/>
    <w:rsid w:val="00766DBC"/>
    <w:rsid w:val="0076737C"/>
    <w:rsid w:val="00767689"/>
    <w:rsid w:val="00767DC0"/>
    <w:rsid w:val="007715C0"/>
    <w:rsid w:val="00771D69"/>
    <w:rsid w:val="00772002"/>
    <w:rsid w:val="007727DA"/>
    <w:rsid w:val="00772868"/>
    <w:rsid w:val="00772CAE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505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0521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6FC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B6A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53D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7D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1E23"/>
    <w:rsid w:val="0088302C"/>
    <w:rsid w:val="008849BA"/>
    <w:rsid w:val="008858A5"/>
    <w:rsid w:val="00885DB3"/>
    <w:rsid w:val="008866A0"/>
    <w:rsid w:val="00886C26"/>
    <w:rsid w:val="00887381"/>
    <w:rsid w:val="00887971"/>
    <w:rsid w:val="008929C1"/>
    <w:rsid w:val="00892AAB"/>
    <w:rsid w:val="008930F1"/>
    <w:rsid w:val="00893332"/>
    <w:rsid w:val="008933BB"/>
    <w:rsid w:val="00894B45"/>
    <w:rsid w:val="0089557C"/>
    <w:rsid w:val="008970A9"/>
    <w:rsid w:val="008970AC"/>
    <w:rsid w:val="008A1651"/>
    <w:rsid w:val="008A1D69"/>
    <w:rsid w:val="008A1EE6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43E6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833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A8A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93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862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77C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2B7D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07E30"/>
    <w:rsid w:val="00B10166"/>
    <w:rsid w:val="00B11675"/>
    <w:rsid w:val="00B11DE6"/>
    <w:rsid w:val="00B130B8"/>
    <w:rsid w:val="00B143FC"/>
    <w:rsid w:val="00B14F81"/>
    <w:rsid w:val="00B158E5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5D04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339"/>
    <w:rsid w:val="00B84D84"/>
    <w:rsid w:val="00B8511C"/>
    <w:rsid w:val="00B8519A"/>
    <w:rsid w:val="00B86D4E"/>
    <w:rsid w:val="00B86DAB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D737F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3A6"/>
    <w:rsid w:val="00BF770A"/>
    <w:rsid w:val="00C01498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90E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5A05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974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533E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5987"/>
    <w:rsid w:val="00D36715"/>
    <w:rsid w:val="00D369DC"/>
    <w:rsid w:val="00D37127"/>
    <w:rsid w:val="00D3788E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63B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0D0"/>
    <w:rsid w:val="00E351A0"/>
    <w:rsid w:val="00E351B9"/>
    <w:rsid w:val="00E365B3"/>
    <w:rsid w:val="00E366A3"/>
    <w:rsid w:val="00E36DD4"/>
    <w:rsid w:val="00E36E32"/>
    <w:rsid w:val="00E36FF0"/>
    <w:rsid w:val="00E373B8"/>
    <w:rsid w:val="00E37856"/>
    <w:rsid w:val="00E4096F"/>
    <w:rsid w:val="00E41232"/>
    <w:rsid w:val="00E4132F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A7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19D"/>
    <w:rsid w:val="00E74802"/>
    <w:rsid w:val="00E750FE"/>
    <w:rsid w:val="00E75DB7"/>
    <w:rsid w:val="00E77817"/>
    <w:rsid w:val="00E77D32"/>
    <w:rsid w:val="00E80633"/>
    <w:rsid w:val="00E82584"/>
    <w:rsid w:val="00E8342F"/>
    <w:rsid w:val="00E83D64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101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1D6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4880"/>
    <w:rsid w:val="00ED5477"/>
    <w:rsid w:val="00ED5AAF"/>
    <w:rsid w:val="00ED5CFC"/>
    <w:rsid w:val="00ED65EE"/>
    <w:rsid w:val="00ED79CD"/>
    <w:rsid w:val="00ED7F82"/>
    <w:rsid w:val="00EE0FA7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5CC"/>
    <w:rsid w:val="00EF7C5D"/>
    <w:rsid w:val="00F11E78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305A"/>
    <w:rsid w:val="00F33208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337"/>
    <w:rsid w:val="00F45CFE"/>
    <w:rsid w:val="00F45FEE"/>
    <w:rsid w:val="00F4780D"/>
    <w:rsid w:val="00F50219"/>
    <w:rsid w:val="00F5299F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155"/>
    <w:rsid w:val="00F66430"/>
    <w:rsid w:val="00F6651F"/>
    <w:rsid w:val="00F66536"/>
    <w:rsid w:val="00F66B79"/>
    <w:rsid w:val="00F66D11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4E72"/>
    <w:rsid w:val="00F75623"/>
    <w:rsid w:val="00F76021"/>
    <w:rsid w:val="00F76F87"/>
    <w:rsid w:val="00F80956"/>
    <w:rsid w:val="00F8146C"/>
    <w:rsid w:val="00F8180D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2E9F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4A1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A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8358</TotalTime>
  <Pages>26</Pages>
  <Words>3607</Words>
  <Characters>19479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Ana Letícia</cp:lastModifiedBy>
  <cp:revision>413</cp:revision>
  <cp:lastPrinted>2020-11-23T21:46:00Z</cp:lastPrinted>
  <dcterms:created xsi:type="dcterms:W3CDTF">2022-01-20T19:47:00Z</dcterms:created>
  <dcterms:modified xsi:type="dcterms:W3CDTF">2022-09-04T20:00:00Z</dcterms:modified>
</cp:coreProperties>
</file>